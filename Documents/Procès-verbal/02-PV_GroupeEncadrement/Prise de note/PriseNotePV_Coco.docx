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eau de notes de présentation"/>
      </w:tblPr>
      <w:tblGrid>
        <w:gridCol w:w="2225"/>
        <w:gridCol w:w="6791"/>
      </w:tblGrid>
      <w:tr w:rsidR="00595008" w:rsidRPr="00F812D0" w14:paraId="2F646465" w14:textId="77777777" w:rsidTr="000845CF">
        <w:tc>
          <w:tcPr>
            <w:tcW w:w="2225" w:type="dxa"/>
          </w:tcPr>
          <w:p w14:paraId="79CAF5F8" w14:textId="753BF539" w:rsidR="00595008" w:rsidRPr="001E5CF1" w:rsidRDefault="001E5CF1" w:rsidP="00F812D0">
            <w:pPr>
              <w:pStyle w:val="Titre1"/>
              <w:rPr>
                <w:rFonts w:eastAsiaTheme="minorHAnsi" w:cstheme="minorBidi"/>
                <w:sz w:val="26"/>
                <w:szCs w:val="26"/>
              </w:rPr>
            </w:pPr>
            <w:r w:rsidRPr="001E5CF1">
              <w:rPr>
                <w:rFonts w:eastAsiaTheme="minorHAnsi" w:cstheme="minorBidi"/>
                <w:sz w:val="26"/>
                <w:szCs w:val="26"/>
              </w:rPr>
              <w:t>Avant présentation</w:t>
            </w:r>
          </w:p>
        </w:tc>
        <w:tc>
          <w:tcPr>
            <w:tcW w:w="6791" w:type="dxa"/>
          </w:tcPr>
          <w:p w14:paraId="7A4B2200" w14:textId="33E80C80" w:rsidR="00595008" w:rsidRPr="001E5CF1" w:rsidRDefault="001E5CF1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 le monde a pris en compte l’étude d’opportunité</w:t>
            </w:r>
          </w:p>
        </w:tc>
      </w:tr>
      <w:tr w:rsidR="00595008" w:rsidRPr="00F812D0" w14:paraId="2148A416" w14:textId="77777777" w:rsidTr="000845CF">
        <w:tc>
          <w:tcPr>
            <w:tcW w:w="2225" w:type="dxa"/>
          </w:tcPr>
          <w:p w14:paraId="396C3D0D" w14:textId="6D0358E5" w:rsidR="006C3412" w:rsidRPr="001E5CF1" w:rsidRDefault="001E5CF1" w:rsidP="00F812D0">
            <w:pPr>
              <w:pStyle w:val="Titre1"/>
              <w:rPr>
                <w:sz w:val="26"/>
                <w:szCs w:val="26"/>
              </w:rPr>
            </w:pPr>
            <w:r w:rsidRPr="001E5CF1">
              <w:rPr>
                <w:sz w:val="26"/>
                <w:szCs w:val="26"/>
              </w:rPr>
              <w:t>Pendant présentation</w:t>
            </w:r>
          </w:p>
        </w:tc>
        <w:tc>
          <w:tcPr>
            <w:tcW w:w="6791" w:type="dxa"/>
          </w:tcPr>
          <w:p w14:paraId="25792EB1" w14:textId="77777777" w:rsidR="00595008" w:rsidRDefault="001E5CF1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Constantin </w:t>
            </w:r>
            <w:r w:rsidRPr="001E5CF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Présentation</w:t>
            </w:r>
          </w:p>
          <w:p w14:paraId="086EE4B5" w14:textId="3B63467F" w:rsidR="001E5CF1" w:rsidRPr="001E5CF1" w:rsidRDefault="001E5CF1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Aurélie </w:t>
            </w:r>
            <w:r w:rsidRPr="001E5CF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Présentation</w:t>
            </w:r>
          </w:p>
        </w:tc>
      </w:tr>
      <w:tr w:rsidR="00595008" w:rsidRPr="00F812D0" w14:paraId="7E6D1D4F" w14:textId="77777777" w:rsidTr="000845CF">
        <w:tc>
          <w:tcPr>
            <w:tcW w:w="2225" w:type="dxa"/>
          </w:tcPr>
          <w:p w14:paraId="6FCE09CA" w14:textId="6143899C" w:rsidR="00757863" w:rsidRPr="001E5CF1" w:rsidRDefault="001E5CF1" w:rsidP="000845CF">
            <w:pPr>
              <w:pStyle w:val="Titre1"/>
              <w:rPr>
                <w:sz w:val="26"/>
                <w:szCs w:val="26"/>
              </w:rPr>
            </w:pPr>
            <w:r w:rsidRPr="001E5CF1">
              <w:rPr>
                <w:sz w:val="26"/>
                <w:szCs w:val="26"/>
              </w:rPr>
              <w:t>Après présentation</w:t>
            </w:r>
          </w:p>
        </w:tc>
        <w:tc>
          <w:tcPr>
            <w:tcW w:w="6791" w:type="dxa"/>
          </w:tcPr>
          <w:p w14:paraId="52E8BA24" w14:textId="77777777" w:rsidR="00595008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 : </w:t>
            </w:r>
          </w:p>
          <w:p w14:paraId="0508F86E" w14:textId="5F00B4A4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Seydoux : Combien sont-ils dans l’entreprise ? 4 mais gros chiffre d’affaires</w:t>
            </w:r>
          </w:p>
          <w:p w14:paraId="75976B13" w14:textId="6E2AAE25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Seydoux : Quel genre d’entreprise ? SNC</w:t>
            </w:r>
          </w:p>
          <w:p w14:paraId="033802D1" w14:textId="3E903CF7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Bryce : Comment on se sent avec l’entreprise ? bien</w:t>
            </w:r>
          </w:p>
          <w:p w14:paraId="0BEEC2D5" w14:textId="58673E1C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Seydoux : parle de préanalyse grâce au cahier des charges </w:t>
            </w:r>
            <w:r w:rsidRPr="00AE55E2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on l’a reçu hier et on va l’analyser</w:t>
            </w:r>
          </w:p>
          <w:p w14:paraId="0BC68DE5" w14:textId="76C5B066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Bryce : Est-ce qui va vous suivre ? oui</w:t>
            </w:r>
          </w:p>
          <w:p w14:paraId="3613CEAE" w14:textId="0AAE7BCC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Bryce : déjà regarder ce qui existe ? oui regarder ce qui leur correspond 100% personnalisé</w:t>
            </w:r>
          </w:p>
          <w:p w14:paraId="53D5A5A7" w14:textId="77777777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Seydoux : avez-vous pensé à l’après produit ? </w:t>
            </w:r>
          </w:p>
          <w:p w14:paraId="5BA8E857" w14:textId="77777777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Seydoux : intelligence artificiel difficile ? 2 plans prévus : A et B</w:t>
            </w:r>
          </w:p>
          <w:p w14:paraId="647DEB61" w14:textId="0ACC2365" w:rsidR="00AE55E2" w:rsidRDefault="00AE55E2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 : du coup application desktop et site internet ? Constantin détaille</w:t>
            </w:r>
            <w:r w:rsidR="00227E1C">
              <w:rPr>
                <w:sz w:val="24"/>
                <w:szCs w:val="24"/>
              </w:rPr>
              <w:t xml:space="preserve"> application </w:t>
            </w:r>
            <w:r w:rsidR="00227E1C" w:rsidRPr="00227E1C">
              <w:rPr>
                <w:sz w:val="24"/>
                <w:szCs w:val="24"/>
              </w:rPr>
              <w:sym w:font="Wingdings" w:char="F0E0"/>
            </w:r>
            <w:r w:rsidR="00227E1C">
              <w:rPr>
                <w:sz w:val="24"/>
                <w:szCs w:val="24"/>
              </w:rPr>
              <w:t xml:space="preserve"> pour les 4 et site internet pour les clients</w:t>
            </w:r>
          </w:p>
          <w:p w14:paraId="54768719" w14:textId="77777777" w:rsidR="00227E1C" w:rsidRDefault="00227E1C" w:rsidP="00F812D0">
            <w:pPr>
              <w:rPr>
                <w:sz w:val="24"/>
                <w:szCs w:val="24"/>
              </w:rPr>
            </w:pPr>
          </w:p>
          <w:p w14:paraId="4E5A6F50" w14:textId="6FB74278" w:rsidR="00AE55E2" w:rsidRPr="001E5CF1" w:rsidRDefault="00AE55E2" w:rsidP="00F812D0">
            <w:pPr>
              <w:rPr>
                <w:sz w:val="24"/>
                <w:szCs w:val="24"/>
              </w:rPr>
            </w:pPr>
          </w:p>
        </w:tc>
      </w:tr>
      <w:tr w:rsidR="00595008" w:rsidRPr="00F812D0" w14:paraId="1EAEF314" w14:textId="77777777" w:rsidTr="000845CF">
        <w:tc>
          <w:tcPr>
            <w:tcW w:w="2225" w:type="dxa"/>
          </w:tcPr>
          <w:p w14:paraId="199D80C4" w14:textId="31BAC1E9" w:rsidR="00757863" w:rsidRPr="001E5CF1" w:rsidRDefault="00227E1C" w:rsidP="000845CF">
            <w:pPr>
              <w:pStyle w:val="Titr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Prochaine réunion</w:t>
            </w:r>
          </w:p>
        </w:tc>
        <w:tc>
          <w:tcPr>
            <w:tcW w:w="6791" w:type="dxa"/>
          </w:tcPr>
          <w:p w14:paraId="4A61A2CA" w14:textId="23CA588D" w:rsidR="00595008" w:rsidRPr="001E5CF1" w:rsidRDefault="00227E1C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voir dans les prochaines semaines</w:t>
            </w:r>
          </w:p>
        </w:tc>
      </w:tr>
    </w:tbl>
    <w:p w14:paraId="7593F8E2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3B166A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1A53" w14:textId="77777777" w:rsidR="00BA028C" w:rsidRDefault="00BA028C" w:rsidP="00E32EEA">
      <w:pPr>
        <w:spacing w:after="0" w:line="240" w:lineRule="auto"/>
      </w:pPr>
      <w:r>
        <w:separator/>
      </w:r>
    </w:p>
  </w:endnote>
  <w:endnote w:type="continuationSeparator" w:id="0">
    <w:p w14:paraId="41A5CBD4" w14:textId="77777777" w:rsidR="00BA028C" w:rsidRDefault="00BA028C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B9E2" w14:textId="77777777" w:rsidR="00BA028C" w:rsidRDefault="00BA028C" w:rsidP="00E32EEA">
      <w:pPr>
        <w:spacing w:after="0" w:line="240" w:lineRule="auto"/>
      </w:pPr>
      <w:r>
        <w:separator/>
      </w:r>
    </w:p>
  </w:footnote>
  <w:footnote w:type="continuationSeparator" w:id="0">
    <w:p w14:paraId="7F1A1D7E" w14:textId="77777777" w:rsidR="00BA028C" w:rsidRDefault="00BA028C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CF"/>
    <w:rsid w:val="00002828"/>
    <w:rsid w:val="000213FB"/>
    <w:rsid w:val="000845CF"/>
    <w:rsid w:val="00131A00"/>
    <w:rsid w:val="001E5CF1"/>
    <w:rsid w:val="00227E1C"/>
    <w:rsid w:val="00291026"/>
    <w:rsid w:val="0031310F"/>
    <w:rsid w:val="00397814"/>
    <w:rsid w:val="003B166A"/>
    <w:rsid w:val="003C06EB"/>
    <w:rsid w:val="005111C5"/>
    <w:rsid w:val="00595008"/>
    <w:rsid w:val="006C3412"/>
    <w:rsid w:val="007227CE"/>
    <w:rsid w:val="00757863"/>
    <w:rsid w:val="00886B5E"/>
    <w:rsid w:val="008D1197"/>
    <w:rsid w:val="00904819"/>
    <w:rsid w:val="009B004D"/>
    <w:rsid w:val="009F6BA9"/>
    <w:rsid w:val="00A15C29"/>
    <w:rsid w:val="00A66E7A"/>
    <w:rsid w:val="00AE55E2"/>
    <w:rsid w:val="00B77A95"/>
    <w:rsid w:val="00BA028C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AEDEB"/>
  <w15:chartTrackingRefBased/>
  <w15:docId w15:val="{7DA57808-2FDD-4485-B518-09F9BA47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itre1">
    <w:name w:val="heading 1"/>
    <w:basedOn w:val="Normal"/>
    <w:link w:val="Titre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re">
    <w:name w:val="Title"/>
    <w:basedOn w:val="Normal"/>
    <w:link w:val="Titre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edelespacerserv">
    <w:name w:val="Placeholder Text"/>
    <w:basedOn w:val="Policepardfaut"/>
    <w:uiPriority w:val="99"/>
    <w:semiHidden/>
    <w:rsid w:val="00F812D0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12D0"/>
    <w:rPr>
      <w:rFonts w:eastAsiaTheme="majorEastAsia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66A"/>
  </w:style>
  <w:style w:type="paragraph" w:styleId="Pieddepage">
    <w:name w:val="footer"/>
    <w:basedOn w:val="Normal"/>
    <w:link w:val="Pieddepag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al\AppData\Roaming\Microsoft\Templates\Notes%20de%20pr&#233;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de présentation</Template>
  <TotalTime>36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Chevalley</dc:creator>
  <cp:keywords/>
  <dc:description/>
  <cp:lastModifiedBy>Coralie Chevalley</cp:lastModifiedBy>
  <cp:revision>5</cp:revision>
  <dcterms:created xsi:type="dcterms:W3CDTF">2021-10-01T12:37:00Z</dcterms:created>
  <dcterms:modified xsi:type="dcterms:W3CDTF">2021-10-03T11:28:00Z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